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6037A" w14:textId="77777777" w:rsidR="002D719F" w:rsidRPr="009240B0" w:rsidRDefault="002D719F" w:rsidP="004927FC">
      <w:pPr>
        <w:widowControl w:val="0"/>
        <w:ind w:right="258"/>
        <w:jc w:val="right"/>
        <w:rPr>
          <w:snapToGrid w:val="0"/>
          <w:sz w:val="24"/>
          <w:szCs w:val="24"/>
        </w:rPr>
      </w:pPr>
      <w:r w:rsidRPr="009240B0">
        <w:rPr>
          <w:snapToGrid w:val="0"/>
          <w:sz w:val="24"/>
          <w:szCs w:val="24"/>
        </w:rPr>
        <w:t>To:</w:t>
      </w:r>
    </w:p>
    <w:p w14:paraId="15205C3B" w14:textId="77777777" w:rsidR="002D719F" w:rsidRPr="009240B0" w:rsidRDefault="002D719F" w:rsidP="004927FC">
      <w:pPr>
        <w:widowControl w:val="0"/>
        <w:ind w:right="258"/>
        <w:jc w:val="right"/>
        <w:rPr>
          <w:snapToGrid w:val="0"/>
          <w:sz w:val="24"/>
          <w:szCs w:val="24"/>
        </w:rPr>
      </w:pPr>
      <w:r w:rsidRPr="009240B0">
        <w:rPr>
          <w:snapToGrid w:val="0"/>
          <w:sz w:val="24"/>
          <w:szCs w:val="24"/>
        </w:rPr>
        <w:t>From:</w:t>
      </w:r>
    </w:p>
    <w:p w14:paraId="157EEF1F" w14:textId="77777777" w:rsidR="002D719F" w:rsidRPr="009240B0" w:rsidRDefault="002D719F" w:rsidP="004927FC">
      <w:pPr>
        <w:widowControl w:val="0"/>
        <w:ind w:right="258"/>
        <w:jc w:val="right"/>
        <w:rPr>
          <w:snapToGrid w:val="0"/>
          <w:sz w:val="24"/>
          <w:szCs w:val="24"/>
        </w:rPr>
      </w:pPr>
      <w:r w:rsidRPr="009240B0">
        <w:rPr>
          <w:snapToGrid w:val="0"/>
          <w:sz w:val="24"/>
          <w:szCs w:val="24"/>
        </w:rPr>
        <w:t>Subject:</w:t>
      </w:r>
    </w:p>
    <w:p w14:paraId="41A827C4" w14:textId="77777777" w:rsidR="002D719F" w:rsidRPr="009240B0" w:rsidRDefault="002D719F" w:rsidP="004927FC">
      <w:pPr>
        <w:widowControl w:val="0"/>
        <w:ind w:right="258"/>
        <w:jc w:val="right"/>
        <w:rPr>
          <w:snapToGrid w:val="0"/>
          <w:sz w:val="24"/>
          <w:szCs w:val="24"/>
        </w:rPr>
      </w:pPr>
      <w:r w:rsidRPr="009240B0">
        <w:rPr>
          <w:snapToGrid w:val="0"/>
          <w:sz w:val="24"/>
          <w:szCs w:val="24"/>
        </w:rPr>
        <w:t>Date:</w:t>
      </w:r>
    </w:p>
    <w:p w14:paraId="6B0A6A2F" w14:textId="77777777" w:rsidR="002D719F" w:rsidRPr="009240B0" w:rsidRDefault="00AD24D3" w:rsidP="005E0FAC">
      <w:pPr>
        <w:widowControl w:val="0"/>
        <w:ind w:left="90"/>
        <w:rPr>
          <w:snapToGrid w:val="0"/>
          <w:sz w:val="24"/>
          <w:szCs w:val="24"/>
        </w:rPr>
      </w:pPr>
      <w:r w:rsidRPr="009240B0">
        <w:rPr>
          <w:snapToGrid w:val="0"/>
          <w:sz w:val="24"/>
          <w:szCs w:val="24"/>
        </w:rPr>
        <w:t>Professor Roe</w:t>
      </w:r>
    </w:p>
    <w:p w14:paraId="09988111" w14:textId="77777777" w:rsidR="002D719F" w:rsidRPr="009240B0" w:rsidRDefault="00AD24D3" w:rsidP="005E0FAC">
      <w:pPr>
        <w:widowControl w:val="0"/>
        <w:ind w:left="90"/>
        <w:rPr>
          <w:snapToGrid w:val="0"/>
          <w:sz w:val="24"/>
          <w:szCs w:val="24"/>
        </w:rPr>
      </w:pPr>
      <w:r w:rsidRPr="009240B0">
        <w:rPr>
          <w:snapToGrid w:val="0"/>
          <w:sz w:val="24"/>
          <w:szCs w:val="24"/>
        </w:rPr>
        <w:t>Adhem Azzabi</w:t>
      </w:r>
    </w:p>
    <w:p w14:paraId="3A9C238C" w14:textId="37E75D20" w:rsidR="002D719F" w:rsidRPr="009240B0" w:rsidRDefault="001C7366" w:rsidP="005E0FAC">
      <w:pPr>
        <w:widowControl w:val="0"/>
        <w:ind w:left="90"/>
        <w:rPr>
          <w:snapToGrid w:val="0"/>
          <w:sz w:val="24"/>
          <w:szCs w:val="24"/>
        </w:rPr>
      </w:pPr>
      <w:r w:rsidRPr="009240B0">
        <w:rPr>
          <w:snapToGrid w:val="0"/>
          <w:sz w:val="24"/>
          <w:szCs w:val="24"/>
        </w:rPr>
        <w:t>Group Project Scenario Choice</w:t>
      </w:r>
    </w:p>
    <w:p w14:paraId="130C7872" w14:textId="05DEB911" w:rsidR="002D719F" w:rsidRPr="009240B0" w:rsidRDefault="00AD24D3" w:rsidP="005E0FAC">
      <w:pPr>
        <w:widowControl w:val="0"/>
        <w:ind w:left="90"/>
        <w:rPr>
          <w:snapToGrid w:val="0"/>
          <w:sz w:val="24"/>
          <w:szCs w:val="24"/>
        </w:rPr>
      </w:pPr>
      <w:r w:rsidRPr="009240B0">
        <w:rPr>
          <w:snapToGrid w:val="0"/>
          <w:sz w:val="24"/>
          <w:szCs w:val="24"/>
        </w:rPr>
        <w:t>Ju</w:t>
      </w:r>
      <w:r w:rsidR="001C7366" w:rsidRPr="009240B0">
        <w:rPr>
          <w:snapToGrid w:val="0"/>
          <w:sz w:val="24"/>
          <w:szCs w:val="24"/>
        </w:rPr>
        <w:t>ne 8</w:t>
      </w:r>
      <w:r w:rsidRPr="009240B0">
        <w:rPr>
          <w:snapToGrid w:val="0"/>
          <w:sz w:val="24"/>
          <w:szCs w:val="24"/>
        </w:rPr>
        <w:t>, 2020</w:t>
      </w:r>
    </w:p>
    <w:p w14:paraId="607564EF" w14:textId="77777777" w:rsidR="002D719F" w:rsidRPr="009240B0" w:rsidRDefault="002D719F">
      <w:pPr>
        <w:widowControl w:val="0"/>
        <w:rPr>
          <w:snapToGrid w:val="0"/>
          <w:sz w:val="24"/>
          <w:szCs w:val="24"/>
        </w:rPr>
        <w:sectPr w:rsidR="002D719F" w:rsidRPr="009240B0" w:rsidSect="000F132A">
          <w:type w:val="continuous"/>
          <w:pgSz w:w="12240" w:h="15840"/>
          <w:pgMar w:top="1440" w:right="1440" w:bottom="1440" w:left="1440" w:header="720" w:footer="720" w:gutter="0"/>
          <w:cols w:num="2" w:space="144" w:equalWidth="0">
            <w:col w:w="1078" w:space="2"/>
            <w:col w:w="8280"/>
          </w:cols>
          <w:noEndnote/>
        </w:sectPr>
      </w:pPr>
    </w:p>
    <w:p w14:paraId="12AE1585" w14:textId="77777777" w:rsidR="002D719F" w:rsidRPr="009240B0" w:rsidRDefault="002D719F">
      <w:pPr>
        <w:widowControl w:val="0"/>
        <w:rPr>
          <w:snapToGrid w:val="0"/>
          <w:sz w:val="24"/>
          <w:szCs w:val="24"/>
        </w:rPr>
      </w:pPr>
    </w:p>
    <w:p w14:paraId="3B7C49FC" w14:textId="77A86A8F" w:rsidR="002D719F" w:rsidRPr="009240B0" w:rsidRDefault="009240B0">
      <w:pPr>
        <w:widowControl w:val="0"/>
        <w:rPr>
          <w:snapToGrid w:val="0"/>
          <w:sz w:val="24"/>
          <w:szCs w:val="24"/>
        </w:rPr>
      </w:pPr>
      <w:r w:rsidRPr="009240B0">
        <w:rPr>
          <w:snapToGrid w:val="0"/>
          <w:sz w:val="24"/>
          <w:szCs w:val="24"/>
        </w:rPr>
        <w:t>This memo lays out the group project scenarios and my preferences for each in order from most to least.</w:t>
      </w:r>
    </w:p>
    <w:p w14:paraId="2A2F2B01" w14:textId="77777777" w:rsidR="002D719F" w:rsidRPr="009240B0" w:rsidRDefault="002D719F">
      <w:pPr>
        <w:widowControl w:val="0"/>
        <w:rPr>
          <w:snapToGrid w:val="0"/>
          <w:sz w:val="24"/>
          <w:szCs w:val="24"/>
        </w:rPr>
      </w:pPr>
    </w:p>
    <w:p w14:paraId="61B83507" w14:textId="1B339C41" w:rsidR="002D719F" w:rsidRPr="009240B0" w:rsidRDefault="002D719F">
      <w:pPr>
        <w:widowControl w:val="0"/>
        <w:rPr>
          <w:snapToGrid w:val="0"/>
          <w:sz w:val="24"/>
          <w:szCs w:val="24"/>
        </w:rPr>
      </w:pPr>
      <w:r w:rsidRPr="009240B0">
        <w:rPr>
          <w:b/>
          <w:snapToGrid w:val="0"/>
          <w:sz w:val="24"/>
          <w:szCs w:val="24"/>
        </w:rPr>
        <w:t>Discussion</w:t>
      </w:r>
    </w:p>
    <w:p w14:paraId="72D746D9" w14:textId="2EF9A38E" w:rsidR="00AD24D3" w:rsidRDefault="009240B0">
      <w:pPr>
        <w:widowControl w:val="0"/>
        <w:rPr>
          <w:snapToGrid w:val="0"/>
          <w:sz w:val="24"/>
          <w:szCs w:val="24"/>
        </w:rPr>
      </w:pPr>
      <w:r w:rsidRPr="009240B0">
        <w:rPr>
          <w:snapToGrid w:val="0"/>
          <w:sz w:val="24"/>
          <w:szCs w:val="24"/>
        </w:rPr>
        <w:t xml:space="preserve">The </w:t>
      </w:r>
      <w:r>
        <w:rPr>
          <w:snapToGrid w:val="0"/>
          <w:sz w:val="24"/>
          <w:szCs w:val="24"/>
        </w:rPr>
        <w:t xml:space="preserve">scenarios each involve researching various topics with unique challenges to solve. Once assigned a group and scenario, my classmates and myself will create a document which educates the reader on the best decision for their circumstance. </w:t>
      </w:r>
    </w:p>
    <w:p w14:paraId="3A044B3D" w14:textId="51C73608" w:rsidR="009240B0" w:rsidRDefault="009240B0">
      <w:pPr>
        <w:widowControl w:val="0"/>
        <w:rPr>
          <w:snapToGrid w:val="0"/>
          <w:sz w:val="24"/>
          <w:szCs w:val="24"/>
        </w:rPr>
      </w:pPr>
    </w:p>
    <w:p w14:paraId="6270A6B3" w14:textId="7FACD03D" w:rsidR="009240B0" w:rsidRDefault="009240B0">
      <w:pPr>
        <w:widowControl w:val="0"/>
        <w:rPr>
          <w:snapToGrid w:val="0"/>
          <w:sz w:val="24"/>
          <w:szCs w:val="24"/>
        </w:rPr>
      </w:pPr>
      <w:r>
        <w:rPr>
          <w:snapToGrid w:val="0"/>
          <w:sz w:val="24"/>
          <w:szCs w:val="24"/>
        </w:rPr>
        <w:t xml:space="preserve">My first choice is Team Animal Rescue. As a long-time animal lover, former Future Farmers of America member, and caretaker </w:t>
      </w:r>
      <w:r w:rsidR="00B26851">
        <w:rPr>
          <w:snapToGrid w:val="0"/>
          <w:sz w:val="24"/>
          <w:szCs w:val="24"/>
        </w:rPr>
        <w:t>to</w:t>
      </w:r>
      <w:r>
        <w:rPr>
          <w:snapToGrid w:val="0"/>
          <w:sz w:val="24"/>
          <w:szCs w:val="24"/>
        </w:rPr>
        <w:t xml:space="preserve"> a dog and two cats I feel I would be a great fit for this group. At home, I </w:t>
      </w:r>
      <w:r w:rsidR="00B26851">
        <w:rPr>
          <w:snapToGrid w:val="0"/>
          <w:sz w:val="24"/>
          <w:szCs w:val="24"/>
        </w:rPr>
        <w:t>care for an</w:t>
      </w:r>
      <w:r>
        <w:rPr>
          <w:snapToGrid w:val="0"/>
          <w:sz w:val="24"/>
          <w:szCs w:val="24"/>
        </w:rPr>
        <w:t xml:space="preserve"> Australian Shepherd dog and two </w:t>
      </w:r>
      <w:r w:rsidR="00B26851">
        <w:rPr>
          <w:snapToGrid w:val="0"/>
          <w:sz w:val="24"/>
          <w:szCs w:val="24"/>
        </w:rPr>
        <w:t>D</w:t>
      </w:r>
      <w:r>
        <w:rPr>
          <w:snapToGrid w:val="0"/>
          <w:sz w:val="24"/>
          <w:szCs w:val="24"/>
        </w:rPr>
        <w:t xml:space="preserve">omestic </w:t>
      </w:r>
      <w:r w:rsidR="00B26851">
        <w:rPr>
          <w:snapToGrid w:val="0"/>
          <w:sz w:val="24"/>
          <w:szCs w:val="24"/>
        </w:rPr>
        <w:t>S</w:t>
      </w:r>
      <w:r>
        <w:rPr>
          <w:snapToGrid w:val="0"/>
          <w:sz w:val="24"/>
          <w:szCs w:val="24"/>
        </w:rPr>
        <w:t>horthair cats</w:t>
      </w:r>
      <w:r>
        <w:rPr>
          <w:snapToGrid w:val="0"/>
          <w:sz w:val="24"/>
          <w:szCs w:val="24"/>
        </w:rPr>
        <w:t>. One of these cats has Cerebellar Hypoplasia, a condition in which the cerebellum fails to develop properly, resulting in her lack of</w:t>
      </w:r>
      <w:r w:rsidR="00772E7B">
        <w:rPr>
          <w:snapToGrid w:val="0"/>
          <w:sz w:val="24"/>
          <w:szCs w:val="24"/>
        </w:rPr>
        <w:t xml:space="preserve"> balance and motor skills</w:t>
      </w:r>
      <w:r>
        <w:rPr>
          <w:snapToGrid w:val="0"/>
          <w:sz w:val="24"/>
          <w:szCs w:val="24"/>
        </w:rPr>
        <w:t>.</w:t>
      </w:r>
      <w:r w:rsidR="00772E7B">
        <w:rPr>
          <w:snapToGrid w:val="0"/>
          <w:sz w:val="24"/>
          <w:szCs w:val="24"/>
        </w:rPr>
        <w:t xml:space="preserve"> Due to my history with animals, I am confident in researching various breeds and individual animals to find the right fit for this new family. Regardless of their location or the shelters in the area, this family of 4 will be a great fit for many amazing pets looking for a forever home.</w:t>
      </w:r>
    </w:p>
    <w:p w14:paraId="2646EFAC" w14:textId="0A655043" w:rsidR="00772E7B" w:rsidRDefault="00772E7B">
      <w:pPr>
        <w:widowControl w:val="0"/>
        <w:rPr>
          <w:snapToGrid w:val="0"/>
          <w:sz w:val="24"/>
          <w:szCs w:val="24"/>
        </w:rPr>
      </w:pPr>
    </w:p>
    <w:p w14:paraId="78D22979" w14:textId="05C46C25" w:rsidR="00CF63A2" w:rsidRDefault="00772E7B">
      <w:pPr>
        <w:widowControl w:val="0"/>
        <w:rPr>
          <w:snapToGrid w:val="0"/>
          <w:sz w:val="24"/>
          <w:szCs w:val="24"/>
        </w:rPr>
      </w:pPr>
      <w:r>
        <w:rPr>
          <w:snapToGrid w:val="0"/>
          <w:sz w:val="24"/>
          <w:szCs w:val="24"/>
        </w:rPr>
        <w:t>My second choice is Team New Vehicle. This choice is based less on my experience and more my interest in comparing vehicles. I have been the owner and sole purchaser of over 10 vehicles in the past decade. These include motorcycles, sedans and sports cars. In addition to the experience I have with my personal vehicles, I have been a professional driver for various jobs which included me driving</w:t>
      </w:r>
      <w:r w:rsidR="00CF63A2">
        <w:rPr>
          <w:snapToGrid w:val="0"/>
          <w:sz w:val="24"/>
          <w:szCs w:val="24"/>
        </w:rPr>
        <w:t xml:space="preserve"> </w:t>
      </w:r>
      <w:r>
        <w:rPr>
          <w:snapToGrid w:val="0"/>
          <w:sz w:val="24"/>
          <w:szCs w:val="24"/>
        </w:rPr>
        <w:t xml:space="preserve">vans and </w:t>
      </w:r>
      <w:r w:rsidR="00CF63A2">
        <w:rPr>
          <w:snapToGrid w:val="0"/>
          <w:sz w:val="24"/>
          <w:szCs w:val="24"/>
        </w:rPr>
        <w:t>large commercial trucks with a tow. As I’ve enjoyed the perks of all the vehicles I’ve driven over the years, I’m adamant about researching a vehicle to fit the needs of a growing family.</w:t>
      </w:r>
    </w:p>
    <w:p w14:paraId="5B7583E8" w14:textId="46524B86" w:rsidR="00CF63A2" w:rsidRDefault="00CF63A2">
      <w:pPr>
        <w:widowControl w:val="0"/>
        <w:rPr>
          <w:snapToGrid w:val="0"/>
          <w:sz w:val="24"/>
          <w:szCs w:val="24"/>
        </w:rPr>
      </w:pPr>
    </w:p>
    <w:p w14:paraId="5E283143" w14:textId="23BDC094" w:rsidR="00CF63A2" w:rsidRDefault="00CF63A2">
      <w:pPr>
        <w:widowControl w:val="0"/>
        <w:rPr>
          <w:snapToGrid w:val="0"/>
          <w:sz w:val="24"/>
          <w:szCs w:val="24"/>
        </w:rPr>
      </w:pPr>
      <w:r>
        <w:rPr>
          <w:snapToGrid w:val="0"/>
          <w:sz w:val="24"/>
          <w:szCs w:val="24"/>
        </w:rPr>
        <w:t xml:space="preserve">My third choice is Team Family Vacation. I’ve been to 13 countries over my 24 years, as I was born in Libya and have made a fair </w:t>
      </w:r>
      <w:r w:rsidR="00B26851">
        <w:rPr>
          <w:snapToGrid w:val="0"/>
          <w:sz w:val="24"/>
          <w:szCs w:val="24"/>
        </w:rPr>
        <w:t>number</w:t>
      </w:r>
      <w:r>
        <w:rPr>
          <w:snapToGrid w:val="0"/>
          <w:sz w:val="24"/>
          <w:szCs w:val="24"/>
        </w:rPr>
        <w:t xml:space="preserve"> of trips there and back. Because of my travels, I’m confident in my ability to find affordable travel tickets, great locations and activities for tourists, and unique experiences this family won’t find at home.</w:t>
      </w:r>
    </w:p>
    <w:p w14:paraId="52D60798" w14:textId="77EE35CC" w:rsidR="00CF63A2" w:rsidRDefault="00CF63A2">
      <w:pPr>
        <w:widowControl w:val="0"/>
        <w:rPr>
          <w:snapToGrid w:val="0"/>
          <w:sz w:val="24"/>
          <w:szCs w:val="24"/>
        </w:rPr>
      </w:pPr>
    </w:p>
    <w:p w14:paraId="0868410D" w14:textId="747A8455" w:rsidR="00B26851" w:rsidRDefault="00CF63A2">
      <w:pPr>
        <w:widowControl w:val="0"/>
        <w:rPr>
          <w:snapToGrid w:val="0"/>
          <w:sz w:val="24"/>
          <w:szCs w:val="24"/>
        </w:rPr>
      </w:pPr>
      <w:r>
        <w:rPr>
          <w:snapToGrid w:val="0"/>
          <w:sz w:val="24"/>
          <w:szCs w:val="24"/>
        </w:rPr>
        <w:t xml:space="preserve">My fourth choice is Team School Upgrade. Since I’ve been studying computer programming for several years, I’m comfortable with the basics of computer information systems and security. I’m not as interested in this as the others, as I work in the Tech industry and in a lot of ways this sounds like a work project already. However, I do have a passion for </w:t>
      </w:r>
      <w:r w:rsidR="00B26851">
        <w:rPr>
          <w:snapToGrid w:val="0"/>
          <w:sz w:val="24"/>
          <w:szCs w:val="24"/>
        </w:rPr>
        <w:t>technology,</w:t>
      </w:r>
      <w:r>
        <w:rPr>
          <w:snapToGrid w:val="0"/>
          <w:sz w:val="24"/>
          <w:szCs w:val="24"/>
        </w:rPr>
        <w:t xml:space="preserve"> and I can see researching security systems for a school as being a fun experience.</w:t>
      </w:r>
    </w:p>
    <w:p w14:paraId="2C02974A" w14:textId="77777777" w:rsidR="00B26851" w:rsidRDefault="00B26851">
      <w:pPr>
        <w:widowControl w:val="0"/>
        <w:rPr>
          <w:snapToGrid w:val="0"/>
          <w:sz w:val="24"/>
          <w:szCs w:val="24"/>
        </w:rPr>
      </w:pPr>
    </w:p>
    <w:p w14:paraId="0892BC50" w14:textId="1F023B4B" w:rsidR="00CF63A2" w:rsidRPr="009240B0" w:rsidRDefault="00B26851">
      <w:pPr>
        <w:widowControl w:val="0"/>
        <w:rPr>
          <w:snapToGrid w:val="0"/>
          <w:sz w:val="24"/>
          <w:szCs w:val="24"/>
        </w:rPr>
      </w:pPr>
      <w:r>
        <w:rPr>
          <w:snapToGrid w:val="0"/>
          <w:sz w:val="24"/>
          <w:szCs w:val="24"/>
        </w:rPr>
        <w:t>My fifth and last choice is Team Better Health. Although I was an athlete in my teenage years, I’ve always enjoyed participating in activities (such as hiking, swimming, etc.) over working out in gyms. I’ve had a fair share of gym memberships, but I’ve always been an outdoors person when it comes to exercise so researching workout equipment for an in-house office gym isn’t as appealing to me as the other options.</w:t>
      </w:r>
    </w:p>
    <w:p w14:paraId="47C5F5F5" w14:textId="77777777" w:rsidR="00AD24D3" w:rsidRPr="009240B0" w:rsidRDefault="00AD24D3">
      <w:pPr>
        <w:widowControl w:val="0"/>
        <w:rPr>
          <w:snapToGrid w:val="0"/>
          <w:sz w:val="24"/>
          <w:szCs w:val="24"/>
        </w:rPr>
      </w:pPr>
    </w:p>
    <w:p w14:paraId="10798D0D" w14:textId="77777777" w:rsidR="002D719F" w:rsidRPr="009240B0" w:rsidRDefault="002D719F">
      <w:pPr>
        <w:widowControl w:val="0"/>
        <w:rPr>
          <w:b/>
          <w:snapToGrid w:val="0"/>
          <w:sz w:val="24"/>
          <w:szCs w:val="24"/>
        </w:rPr>
      </w:pPr>
      <w:r w:rsidRPr="009240B0">
        <w:rPr>
          <w:b/>
          <w:snapToGrid w:val="0"/>
          <w:sz w:val="24"/>
          <w:szCs w:val="24"/>
        </w:rPr>
        <w:t>Conclusion</w:t>
      </w:r>
    </w:p>
    <w:p w14:paraId="2224E56B" w14:textId="552829A5" w:rsidR="002D719F" w:rsidRPr="009452E7" w:rsidRDefault="009452E7">
      <w:pPr>
        <w:widowControl w:val="0"/>
        <w:rPr>
          <w:snapToGrid w:val="0"/>
          <w:sz w:val="24"/>
          <w:szCs w:val="24"/>
        </w:rPr>
      </w:pPr>
      <w:r>
        <w:rPr>
          <w:snapToGrid w:val="0"/>
          <w:sz w:val="24"/>
          <w:szCs w:val="24"/>
        </w:rPr>
        <w:t xml:space="preserve">After reading this you may have concluded that I prefer the group project </w:t>
      </w:r>
      <w:bookmarkStart w:id="0" w:name="_GoBack"/>
      <w:bookmarkEnd w:id="0"/>
      <w:r>
        <w:rPr>
          <w:snapToGrid w:val="0"/>
          <w:sz w:val="24"/>
          <w:szCs w:val="24"/>
        </w:rPr>
        <w:t>scenarios that are most in-line with my hobbies and interests as opposed to my work or health. I spend most of my day working through my coursework or at my job, so I see the opportunity of working with a team to research animals or vehicles as a nice break from the grind. Thank you for your time, I’m looking forward to this project!</w:t>
      </w:r>
    </w:p>
    <w:sectPr w:rsidR="002D719F" w:rsidRPr="009452E7"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366"/>
    <w:rsid w:val="000B63FF"/>
    <w:rsid w:val="000B7330"/>
    <w:rsid w:val="000D38C9"/>
    <w:rsid w:val="000F132A"/>
    <w:rsid w:val="001C4461"/>
    <w:rsid w:val="001C7366"/>
    <w:rsid w:val="001D7CD1"/>
    <w:rsid w:val="00211337"/>
    <w:rsid w:val="00223E37"/>
    <w:rsid w:val="002B2ADE"/>
    <w:rsid w:val="002D719F"/>
    <w:rsid w:val="00362AFB"/>
    <w:rsid w:val="00365529"/>
    <w:rsid w:val="004927FC"/>
    <w:rsid w:val="005A5205"/>
    <w:rsid w:val="005E0FAC"/>
    <w:rsid w:val="005F42A4"/>
    <w:rsid w:val="006B0967"/>
    <w:rsid w:val="00701BF5"/>
    <w:rsid w:val="00772E7B"/>
    <w:rsid w:val="008018E8"/>
    <w:rsid w:val="009240B0"/>
    <w:rsid w:val="009452E7"/>
    <w:rsid w:val="009A518D"/>
    <w:rsid w:val="009E3A3F"/>
    <w:rsid w:val="00A904EB"/>
    <w:rsid w:val="00AD24D3"/>
    <w:rsid w:val="00B26851"/>
    <w:rsid w:val="00C740CF"/>
    <w:rsid w:val="00CF63A2"/>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1C7D8"/>
  <w15:chartTrackingRefBased/>
  <w15:docId w15:val="{CE31E8F6-EF8B-4A93-88FD-DC8230D2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ik\OneDrive\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38</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Adhem Azzabi</dc:creator>
  <cp:keywords/>
  <dc:description/>
  <cp:lastModifiedBy>Adhem Azzabi</cp:lastModifiedBy>
  <cp:revision>3</cp:revision>
  <cp:lastPrinted>2018-01-27T16:16:00Z</cp:lastPrinted>
  <dcterms:created xsi:type="dcterms:W3CDTF">2020-06-09T05:23:00Z</dcterms:created>
  <dcterms:modified xsi:type="dcterms:W3CDTF">2020-06-09T06:04:00Z</dcterms:modified>
</cp:coreProperties>
</file>